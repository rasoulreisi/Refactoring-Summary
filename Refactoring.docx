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45A" w:rsidRDefault="005C23A9">
      <w:pPr>
        <w:pStyle w:val="Title"/>
        <w:rPr>
          <w:sz w:val="72"/>
          <w:szCs w:val="72"/>
        </w:rPr>
      </w:pPr>
      <w:r>
        <w:rPr>
          <w:sz w:val="72"/>
          <w:szCs w:val="72"/>
        </w:rPr>
        <w:t>Refactoring</w:t>
      </w:r>
    </w:p>
    <w:sdt>
      <w:sdtPr>
        <w:rPr>
          <w:rFonts w:asciiTheme="minorHAnsi" w:eastAsiaTheme="minorHAnsi" w:hAnsiTheme="minorHAnsi" w:cstheme="minorBidi"/>
          <w:color w:val="auto"/>
          <w:sz w:val="22"/>
          <w:szCs w:val="22"/>
        </w:rPr>
        <w:id w:val="-1954943504"/>
        <w:docPartObj>
          <w:docPartGallery w:val="Table of Contents"/>
          <w:docPartUnique/>
        </w:docPartObj>
      </w:sdtPr>
      <w:sdtEndPr>
        <w:rPr>
          <w:b/>
          <w:bCs/>
          <w:noProof/>
        </w:rPr>
      </w:sdtEndPr>
      <w:sdtContent>
        <w:p w:rsidR="0044345A" w:rsidRPr="000B77BF" w:rsidRDefault="0044345A">
          <w:pPr>
            <w:pStyle w:val="TOCHeading"/>
            <w:rPr>
              <w:rStyle w:val="Strong"/>
            </w:rPr>
          </w:pPr>
          <w:r w:rsidRPr="000B77BF">
            <w:rPr>
              <w:rStyle w:val="Strong"/>
            </w:rPr>
            <w:t>Contents</w:t>
          </w:r>
        </w:p>
        <w:p w:rsidR="000B77BF" w:rsidRPr="000B77BF" w:rsidRDefault="0044345A">
          <w:pPr>
            <w:pStyle w:val="TOC1"/>
            <w:tabs>
              <w:tab w:val="right" w:leader="dot" w:pos="9350"/>
            </w:tabs>
            <w:rPr>
              <w:rStyle w:val="Strong"/>
            </w:rPr>
          </w:pPr>
          <w:r w:rsidRPr="000B77BF">
            <w:rPr>
              <w:rStyle w:val="Strong"/>
            </w:rPr>
            <w:fldChar w:fldCharType="begin"/>
          </w:r>
          <w:r w:rsidRPr="000B77BF">
            <w:rPr>
              <w:rStyle w:val="Strong"/>
            </w:rPr>
            <w:instrText xml:space="preserve"> TOC \o "1-3" \h \z \u </w:instrText>
          </w:r>
          <w:r w:rsidRPr="000B77BF">
            <w:rPr>
              <w:rStyle w:val="Strong"/>
            </w:rPr>
            <w:fldChar w:fldCharType="separate"/>
          </w:r>
          <w:hyperlink w:anchor="_Toc196499467" w:history="1">
            <w:r w:rsidR="000B77BF" w:rsidRPr="000B77BF">
              <w:rPr>
                <w:rStyle w:val="Strong"/>
              </w:rPr>
              <w:t>Chapter 6: A First Set Of Refactorings</w:t>
            </w:r>
            <w:r w:rsidR="000B77BF" w:rsidRPr="000B77BF">
              <w:rPr>
                <w:rStyle w:val="Strong"/>
                <w:webHidden/>
              </w:rPr>
              <w:tab/>
            </w:r>
            <w:r w:rsidR="000B77BF" w:rsidRPr="000B77BF">
              <w:rPr>
                <w:rStyle w:val="Strong"/>
                <w:webHidden/>
              </w:rPr>
              <w:fldChar w:fldCharType="begin"/>
            </w:r>
            <w:r w:rsidR="000B77BF" w:rsidRPr="000B77BF">
              <w:rPr>
                <w:rStyle w:val="Strong"/>
                <w:webHidden/>
              </w:rPr>
              <w:instrText xml:space="preserve"> PAGEREF _Toc196499467 \h </w:instrText>
            </w:r>
            <w:r w:rsidR="000B77BF" w:rsidRPr="000B77BF">
              <w:rPr>
                <w:rStyle w:val="Strong"/>
                <w:webHidden/>
              </w:rPr>
            </w:r>
            <w:r w:rsidR="000B77BF" w:rsidRPr="000B77BF">
              <w:rPr>
                <w:rStyle w:val="Strong"/>
                <w:webHidden/>
              </w:rPr>
              <w:fldChar w:fldCharType="separate"/>
            </w:r>
            <w:r w:rsidR="000B77BF" w:rsidRPr="000B77BF">
              <w:rPr>
                <w:rStyle w:val="Strong"/>
                <w:webHidden/>
              </w:rPr>
              <w:t>2</w:t>
            </w:r>
            <w:r w:rsidR="000B77BF" w:rsidRPr="000B77BF">
              <w:rPr>
                <w:rStyle w:val="Strong"/>
                <w:webHidden/>
              </w:rPr>
              <w:fldChar w:fldCharType="end"/>
            </w:r>
          </w:hyperlink>
        </w:p>
        <w:p w:rsidR="000B77BF" w:rsidRPr="000B77BF" w:rsidRDefault="000B77BF">
          <w:pPr>
            <w:pStyle w:val="TOC2"/>
            <w:tabs>
              <w:tab w:val="right" w:leader="dot" w:pos="9350"/>
            </w:tabs>
            <w:rPr>
              <w:rStyle w:val="Strong"/>
            </w:rPr>
          </w:pPr>
          <w:hyperlink w:anchor="_Toc196499468" w:history="1">
            <w:r w:rsidRPr="000B77BF">
              <w:rPr>
                <w:rStyle w:val="Strong"/>
              </w:rPr>
              <w:t>Extract Methods</w:t>
            </w:r>
            <w:r w:rsidRPr="000B77BF">
              <w:rPr>
                <w:rStyle w:val="Strong"/>
                <w:webHidden/>
              </w:rPr>
              <w:tab/>
            </w:r>
            <w:r w:rsidRPr="000B77BF">
              <w:rPr>
                <w:rStyle w:val="Strong"/>
                <w:webHidden/>
              </w:rPr>
              <w:fldChar w:fldCharType="begin"/>
            </w:r>
            <w:r w:rsidRPr="000B77BF">
              <w:rPr>
                <w:rStyle w:val="Strong"/>
                <w:webHidden/>
              </w:rPr>
              <w:instrText xml:space="preserve"> PAGEREF _Toc196499468 \h </w:instrText>
            </w:r>
            <w:r w:rsidRPr="000B77BF">
              <w:rPr>
                <w:rStyle w:val="Strong"/>
                <w:webHidden/>
              </w:rPr>
            </w:r>
            <w:r w:rsidRPr="000B77BF">
              <w:rPr>
                <w:rStyle w:val="Strong"/>
                <w:webHidden/>
              </w:rPr>
              <w:fldChar w:fldCharType="separate"/>
            </w:r>
            <w:r w:rsidRPr="000B77BF">
              <w:rPr>
                <w:rStyle w:val="Strong"/>
                <w:webHidden/>
              </w:rPr>
              <w:t>2</w:t>
            </w:r>
            <w:r w:rsidRPr="000B77BF">
              <w:rPr>
                <w:rStyle w:val="Strong"/>
                <w:webHidden/>
              </w:rPr>
              <w:fldChar w:fldCharType="end"/>
            </w:r>
          </w:hyperlink>
        </w:p>
        <w:p w:rsidR="000B77BF" w:rsidRPr="000B77BF" w:rsidRDefault="000B77BF">
          <w:pPr>
            <w:pStyle w:val="TOC3"/>
            <w:tabs>
              <w:tab w:val="right" w:leader="dot" w:pos="9350"/>
            </w:tabs>
            <w:rPr>
              <w:rStyle w:val="Strong"/>
            </w:rPr>
          </w:pPr>
          <w:hyperlink w:anchor="_Toc196499469" w:history="1">
            <w:r w:rsidRPr="000B77BF">
              <w:rPr>
                <w:rStyle w:val="Strong"/>
              </w:rPr>
              <w:t>Motivation</w:t>
            </w:r>
            <w:r w:rsidRPr="000B77BF">
              <w:rPr>
                <w:rStyle w:val="Strong"/>
                <w:webHidden/>
              </w:rPr>
              <w:tab/>
            </w:r>
            <w:r w:rsidRPr="000B77BF">
              <w:rPr>
                <w:rStyle w:val="Strong"/>
                <w:webHidden/>
              </w:rPr>
              <w:fldChar w:fldCharType="begin"/>
            </w:r>
            <w:r w:rsidRPr="000B77BF">
              <w:rPr>
                <w:rStyle w:val="Strong"/>
                <w:webHidden/>
              </w:rPr>
              <w:instrText xml:space="preserve"> PAGEREF _Toc196499469 \h </w:instrText>
            </w:r>
            <w:r w:rsidRPr="000B77BF">
              <w:rPr>
                <w:rStyle w:val="Strong"/>
                <w:webHidden/>
              </w:rPr>
            </w:r>
            <w:r w:rsidRPr="000B77BF">
              <w:rPr>
                <w:rStyle w:val="Strong"/>
                <w:webHidden/>
              </w:rPr>
              <w:fldChar w:fldCharType="separate"/>
            </w:r>
            <w:r w:rsidRPr="000B77BF">
              <w:rPr>
                <w:rStyle w:val="Strong"/>
                <w:webHidden/>
              </w:rPr>
              <w:t>2</w:t>
            </w:r>
            <w:r w:rsidRPr="000B77BF">
              <w:rPr>
                <w:rStyle w:val="Strong"/>
                <w:webHidden/>
              </w:rPr>
              <w:fldChar w:fldCharType="end"/>
            </w:r>
          </w:hyperlink>
        </w:p>
        <w:p w:rsidR="000B77BF" w:rsidRPr="000B77BF" w:rsidRDefault="000B77BF">
          <w:pPr>
            <w:pStyle w:val="TOC3"/>
            <w:tabs>
              <w:tab w:val="right" w:leader="dot" w:pos="9350"/>
            </w:tabs>
            <w:rPr>
              <w:rStyle w:val="Strong"/>
            </w:rPr>
          </w:pPr>
          <w:hyperlink w:anchor="_Toc196499470" w:history="1">
            <w:r w:rsidRPr="000B77BF">
              <w:rPr>
                <w:rStyle w:val="Strong"/>
                <w:lang w:bidi="fa-IR"/>
              </w:rPr>
              <w:t>Mechanics</w:t>
            </w:r>
            <w:r w:rsidRPr="000B77BF">
              <w:rPr>
                <w:rStyle w:val="Strong"/>
                <w:webHidden/>
              </w:rPr>
              <w:tab/>
            </w:r>
            <w:r w:rsidRPr="000B77BF">
              <w:rPr>
                <w:rStyle w:val="Strong"/>
                <w:webHidden/>
              </w:rPr>
              <w:fldChar w:fldCharType="begin"/>
            </w:r>
            <w:r w:rsidRPr="000B77BF">
              <w:rPr>
                <w:rStyle w:val="Strong"/>
                <w:webHidden/>
              </w:rPr>
              <w:instrText xml:space="preserve"> PAGEREF _Toc196499470 \h </w:instrText>
            </w:r>
            <w:r w:rsidRPr="000B77BF">
              <w:rPr>
                <w:rStyle w:val="Strong"/>
                <w:webHidden/>
              </w:rPr>
            </w:r>
            <w:r w:rsidRPr="000B77BF">
              <w:rPr>
                <w:rStyle w:val="Strong"/>
                <w:webHidden/>
              </w:rPr>
              <w:fldChar w:fldCharType="separate"/>
            </w:r>
            <w:r w:rsidRPr="000B77BF">
              <w:rPr>
                <w:rStyle w:val="Strong"/>
                <w:webHidden/>
              </w:rPr>
              <w:t>2</w:t>
            </w:r>
            <w:r w:rsidRPr="000B77BF">
              <w:rPr>
                <w:rStyle w:val="Strong"/>
                <w:webHidden/>
              </w:rPr>
              <w:fldChar w:fldCharType="end"/>
            </w:r>
          </w:hyperlink>
        </w:p>
        <w:p w:rsidR="000B77BF" w:rsidRPr="000B77BF" w:rsidRDefault="000B77BF">
          <w:pPr>
            <w:pStyle w:val="TOC3"/>
            <w:tabs>
              <w:tab w:val="right" w:leader="dot" w:pos="9350"/>
            </w:tabs>
            <w:rPr>
              <w:rStyle w:val="Strong"/>
            </w:rPr>
          </w:pPr>
          <w:hyperlink w:anchor="_Toc196499471" w:history="1">
            <w:r w:rsidRPr="000B77BF">
              <w:rPr>
                <w:rStyle w:val="Strong"/>
                <w:lang w:bidi="fa-IR"/>
              </w:rPr>
              <w:t>Example</w:t>
            </w:r>
            <w:r w:rsidRPr="000B77BF">
              <w:rPr>
                <w:rStyle w:val="Strong"/>
                <w:webHidden/>
              </w:rPr>
              <w:tab/>
            </w:r>
            <w:r w:rsidRPr="000B77BF">
              <w:rPr>
                <w:rStyle w:val="Strong"/>
                <w:webHidden/>
              </w:rPr>
              <w:fldChar w:fldCharType="begin"/>
            </w:r>
            <w:r w:rsidRPr="000B77BF">
              <w:rPr>
                <w:rStyle w:val="Strong"/>
                <w:webHidden/>
              </w:rPr>
              <w:instrText xml:space="preserve"> PAGEREF _Toc196499471 \h </w:instrText>
            </w:r>
            <w:r w:rsidRPr="000B77BF">
              <w:rPr>
                <w:rStyle w:val="Strong"/>
                <w:webHidden/>
              </w:rPr>
            </w:r>
            <w:r w:rsidRPr="000B77BF">
              <w:rPr>
                <w:rStyle w:val="Strong"/>
                <w:webHidden/>
              </w:rPr>
              <w:fldChar w:fldCharType="separate"/>
            </w:r>
            <w:r w:rsidRPr="000B77BF">
              <w:rPr>
                <w:rStyle w:val="Strong"/>
                <w:webHidden/>
              </w:rPr>
              <w:t>2</w:t>
            </w:r>
            <w:r w:rsidRPr="000B77BF">
              <w:rPr>
                <w:rStyle w:val="Strong"/>
                <w:webHidden/>
              </w:rPr>
              <w:fldChar w:fldCharType="end"/>
            </w:r>
          </w:hyperlink>
        </w:p>
        <w:p w:rsidR="000B77BF" w:rsidRPr="000B77BF" w:rsidRDefault="000B77BF">
          <w:pPr>
            <w:pStyle w:val="TOC1"/>
            <w:tabs>
              <w:tab w:val="right" w:leader="dot" w:pos="9350"/>
            </w:tabs>
            <w:rPr>
              <w:rStyle w:val="Strong"/>
            </w:rPr>
          </w:pPr>
          <w:hyperlink w:anchor="_Toc196499472" w:history="1">
            <w:r w:rsidRPr="000B77BF">
              <w:rPr>
                <w:rStyle w:val="Strong"/>
              </w:rPr>
              <w:t>Update when things change</w:t>
            </w:r>
            <w:r w:rsidRPr="000B77BF">
              <w:rPr>
                <w:rStyle w:val="Strong"/>
                <w:webHidden/>
              </w:rPr>
              <w:tab/>
            </w:r>
            <w:r w:rsidRPr="000B77BF">
              <w:rPr>
                <w:rStyle w:val="Strong"/>
                <w:webHidden/>
              </w:rPr>
              <w:fldChar w:fldCharType="begin"/>
            </w:r>
            <w:r w:rsidRPr="000B77BF">
              <w:rPr>
                <w:rStyle w:val="Strong"/>
                <w:webHidden/>
              </w:rPr>
              <w:instrText xml:space="preserve"> PAGEREF _Toc196499472 \h </w:instrText>
            </w:r>
            <w:r w:rsidRPr="000B77BF">
              <w:rPr>
                <w:rStyle w:val="Strong"/>
                <w:webHidden/>
              </w:rPr>
            </w:r>
            <w:r w:rsidRPr="000B77BF">
              <w:rPr>
                <w:rStyle w:val="Strong"/>
                <w:webHidden/>
              </w:rPr>
              <w:fldChar w:fldCharType="separate"/>
            </w:r>
            <w:r w:rsidRPr="000B77BF">
              <w:rPr>
                <w:rStyle w:val="Strong"/>
                <w:webHidden/>
              </w:rPr>
              <w:t>3</w:t>
            </w:r>
            <w:r w:rsidRPr="000B77BF">
              <w:rPr>
                <w:rStyle w:val="Strong"/>
                <w:webHidden/>
              </w:rPr>
              <w:fldChar w:fldCharType="end"/>
            </w:r>
          </w:hyperlink>
        </w:p>
        <w:p w:rsidR="000B77BF" w:rsidRPr="000B77BF" w:rsidRDefault="000B77BF">
          <w:pPr>
            <w:pStyle w:val="TOC1"/>
            <w:tabs>
              <w:tab w:val="right" w:leader="dot" w:pos="9350"/>
            </w:tabs>
            <w:rPr>
              <w:rStyle w:val="Strong"/>
            </w:rPr>
          </w:pPr>
          <w:hyperlink w:anchor="_Toc196499473" w:history="1">
            <w:r w:rsidRPr="000B77BF">
              <w:rPr>
                <w:rStyle w:val="Strong"/>
              </w:rPr>
              <w:t>Dive deeper than Heading 1</w:t>
            </w:r>
            <w:r w:rsidRPr="000B77BF">
              <w:rPr>
                <w:rStyle w:val="Strong"/>
                <w:webHidden/>
              </w:rPr>
              <w:tab/>
            </w:r>
            <w:r w:rsidRPr="000B77BF">
              <w:rPr>
                <w:rStyle w:val="Strong"/>
                <w:webHidden/>
              </w:rPr>
              <w:fldChar w:fldCharType="begin"/>
            </w:r>
            <w:r w:rsidRPr="000B77BF">
              <w:rPr>
                <w:rStyle w:val="Strong"/>
                <w:webHidden/>
              </w:rPr>
              <w:instrText xml:space="preserve"> PAGEREF _Toc196499473 \h </w:instrText>
            </w:r>
            <w:r w:rsidRPr="000B77BF">
              <w:rPr>
                <w:rStyle w:val="Strong"/>
                <w:webHidden/>
              </w:rPr>
            </w:r>
            <w:r w:rsidRPr="000B77BF">
              <w:rPr>
                <w:rStyle w:val="Strong"/>
                <w:webHidden/>
              </w:rPr>
              <w:fldChar w:fldCharType="separate"/>
            </w:r>
            <w:r w:rsidRPr="000B77BF">
              <w:rPr>
                <w:rStyle w:val="Strong"/>
                <w:webHidden/>
              </w:rPr>
              <w:t>4</w:t>
            </w:r>
            <w:r w:rsidRPr="000B77BF">
              <w:rPr>
                <w:rStyle w:val="Strong"/>
                <w:webHidden/>
              </w:rPr>
              <w:fldChar w:fldCharType="end"/>
            </w:r>
          </w:hyperlink>
        </w:p>
        <w:p w:rsidR="000B77BF" w:rsidRPr="000B77BF" w:rsidRDefault="000B77BF">
          <w:pPr>
            <w:pStyle w:val="TOC1"/>
            <w:tabs>
              <w:tab w:val="right" w:leader="dot" w:pos="9350"/>
            </w:tabs>
            <w:rPr>
              <w:rStyle w:val="Strong"/>
            </w:rPr>
          </w:pPr>
          <w:hyperlink w:anchor="_Toc196499474" w:history="1">
            <w:r w:rsidRPr="000B77BF">
              <w:rPr>
                <w:rStyle w:val="Strong"/>
              </w:rPr>
              <w:t>Customize your TOC</w:t>
            </w:r>
            <w:r w:rsidRPr="000B77BF">
              <w:rPr>
                <w:rStyle w:val="Strong"/>
                <w:webHidden/>
              </w:rPr>
              <w:tab/>
            </w:r>
            <w:r w:rsidRPr="000B77BF">
              <w:rPr>
                <w:rStyle w:val="Strong"/>
                <w:webHidden/>
              </w:rPr>
              <w:fldChar w:fldCharType="begin"/>
            </w:r>
            <w:r w:rsidRPr="000B77BF">
              <w:rPr>
                <w:rStyle w:val="Strong"/>
                <w:webHidden/>
              </w:rPr>
              <w:instrText xml:space="preserve"> PAGEREF _Toc196499474 \h </w:instrText>
            </w:r>
            <w:r w:rsidRPr="000B77BF">
              <w:rPr>
                <w:rStyle w:val="Strong"/>
                <w:webHidden/>
              </w:rPr>
            </w:r>
            <w:r w:rsidRPr="000B77BF">
              <w:rPr>
                <w:rStyle w:val="Strong"/>
                <w:webHidden/>
              </w:rPr>
              <w:fldChar w:fldCharType="separate"/>
            </w:r>
            <w:r w:rsidRPr="000B77BF">
              <w:rPr>
                <w:rStyle w:val="Strong"/>
                <w:webHidden/>
              </w:rPr>
              <w:t>5</w:t>
            </w:r>
            <w:r w:rsidRPr="000B77BF">
              <w:rPr>
                <w:rStyle w:val="Strong"/>
                <w:webHidden/>
              </w:rPr>
              <w:fldChar w:fldCharType="end"/>
            </w:r>
          </w:hyperlink>
        </w:p>
        <w:p w:rsidR="000B77BF" w:rsidRPr="000B77BF" w:rsidRDefault="000B77BF">
          <w:pPr>
            <w:pStyle w:val="TOC1"/>
            <w:tabs>
              <w:tab w:val="right" w:leader="dot" w:pos="9350"/>
            </w:tabs>
            <w:rPr>
              <w:rStyle w:val="Strong"/>
            </w:rPr>
          </w:pPr>
          <w:hyperlink w:anchor="_Toc196499475" w:history="1">
            <w:r w:rsidRPr="000B77BF">
              <w:rPr>
                <w:rStyle w:val="Strong"/>
              </w:rPr>
              <w:t>Remove a TOC</w:t>
            </w:r>
            <w:r w:rsidRPr="000B77BF">
              <w:rPr>
                <w:rStyle w:val="Strong"/>
                <w:webHidden/>
              </w:rPr>
              <w:tab/>
            </w:r>
            <w:r w:rsidRPr="000B77BF">
              <w:rPr>
                <w:rStyle w:val="Strong"/>
                <w:webHidden/>
              </w:rPr>
              <w:fldChar w:fldCharType="begin"/>
            </w:r>
            <w:r w:rsidRPr="000B77BF">
              <w:rPr>
                <w:rStyle w:val="Strong"/>
                <w:webHidden/>
              </w:rPr>
              <w:instrText xml:space="preserve"> PAGEREF _Toc196499475 \h </w:instrText>
            </w:r>
            <w:r w:rsidRPr="000B77BF">
              <w:rPr>
                <w:rStyle w:val="Strong"/>
                <w:webHidden/>
              </w:rPr>
            </w:r>
            <w:r w:rsidRPr="000B77BF">
              <w:rPr>
                <w:rStyle w:val="Strong"/>
                <w:webHidden/>
              </w:rPr>
              <w:fldChar w:fldCharType="separate"/>
            </w:r>
            <w:r w:rsidRPr="000B77BF">
              <w:rPr>
                <w:rStyle w:val="Strong"/>
                <w:webHidden/>
              </w:rPr>
              <w:t>6</w:t>
            </w:r>
            <w:r w:rsidRPr="000B77BF">
              <w:rPr>
                <w:rStyle w:val="Strong"/>
                <w:webHidden/>
              </w:rPr>
              <w:fldChar w:fldCharType="end"/>
            </w:r>
          </w:hyperlink>
        </w:p>
        <w:p w:rsidR="000B77BF" w:rsidRPr="000B77BF" w:rsidRDefault="000B77BF">
          <w:pPr>
            <w:pStyle w:val="TOC1"/>
            <w:tabs>
              <w:tab w:val="right" w:leader="dot" w:pos="9350"/>
            </w:tabs>
            <w:rPr>
              <w:rStyle w:val="Strong"/>
            </w:rPr>
          </w:pPr>
          <w:hyperlink w:anchor="_Toc196499476" w:history="1">
            <w:r w:rsidRPr="000B77BF">
              <w:rPr>
                <w:rStyle w:val="Strong"/>
              </w:rPr>
              <w:t>Explore more</w:t>
            </w:r>
            <w:r w:rsidRPr="000B77BF">
              <w:rPr>
                <w:rStyle w:val="Strong"/>
                <w:webHidden/>
              </w:rPr>
              <w:tab/>
            </w:r>
            <w:r w:rsidRPr="000B77BF">
              <w:rPr>
                <w:rStyle w:val="Strong"/>
                <w:webHidden/>
              </w:rPr>
              <w:fldChar w:fldCharType="begin"/>
            </w:r>
            <w:r w:rsidRPr="000B77BF">
              <w:rPr>
                <w:rStyle w:val="Strong"/>
                <w:webHidden/>
              </w:rPr>
              <w:instrText xml:space="preserve"> PAGEREF _Toc196499476 \h </w:instrText>
            </w:r>
            <w:r w:rsidRPr="000B77BF">
              <w:rPr>
                <w:rStyle w:val="Strong"/>
                <w:webHidden/>
              </w:rPr>
            </w:r>
            <w:r w:rsidRPr="000B77BF">
              <w:rPr>
                <w:rStyle w:val="Strong"/>
                <w:webHidden/>
              </w:rPr>
              <w:fldChar w:fldCharType="separate"/>
            </w:r>
            <w:r w:rsidRPr="000B77BF">
              <w:rPr>
                <w:rStyle w:val="Strong"/>
                <w:webHidden/>
              </w:rPr>
              <w:t>6</w:t>
            </w:r>
            <w:r w:rsidRPr="000B77BF">
              <w:rPr>
                <w:rStyle w:val="Strong"/>
                <w:webHidden/>
              </w:rPr>
              <w:fldChar w:fldCharType="end"/>
            </w:r>
          </w:hyperlink>
        </w:p>
        <w:p w:rsidR="000B77BF" w:rsidRPr="000B77BF" w:rsidRDefault="000B77BF">
          <w:pPr>
            <w:pStyle w:val="TOC2"/>
            <w:tabs>
              <w:tab w:val="right" w:leader="dot" w:pos="9350"/>
            </w:tabs>
            <w:rPr>
              <w:rStyle w:val="Strong"/>
            </w:rPr>
          </w:pPr>
          <w:hyperlink w:anchor="_Toc196499477" w:history="1">
            <w:r w:rsidRPr="000B77BF">
              <w:rPr>
                <w:rStyle w:val="Strong"/>
              </w:rPr>
              <w:t>Change text formatting of the TOC entries</w:t>
            </w:r>
            <w:r w:rsidRPr="000B77BF">
              <w:rPr>
                <w:rStyle w:val="Strong"/>
                <w:webHidden/>
              </w:rPr>
              <w:tab/>
            </w:r>
            <w:r w:rsidRPr="000B77BF">
              <w:rPr>
                <w:rStyle w:val="Strong"/>
                <w:webHidden/>
              </w:rPr>
              <w:fldChar w:fldCharType="begin"/>
            </w:r>
            <w:r w:rsidRPr="000B77BF">
              <w:rPr>
                <w:rStyle w:val="Strong"/>
                <w:webHidden/>
              </w:rPr>
              <w:instrText xml:space="preserve"> PAGEREF _Toc196499477 \h </w:instrText>
            </w:r>
            <w:r w:rsidRPr="000B77BF">
              <w:rPr>
                <w:rStyle w:val="Strong"/>
                <w:webHidden/>
              </w:rPr>
            </w:r>
            <w:r w:rsidRPr="000B77BF">
              <w:rPr>
                <w:rStyle w:val="Strong"/>
                <w:webHidden/>
              </w:rPr>
              <w:fldChar w:fldCharType="separate"/>
            </w:r>
            <w:r w:rsidRPr="000B77BF">
              <w:rPr>
                <w:rStyle w:val="Strong"/>
                <w:webHidden/>
              </w:rPr>
              <w:t>6</w:t>
            </w:r>
            <w:r w:rsidRPr="000B77BF">
              <w:rPr>
                <w:rStyle w:val="Strong"/>
                <w:webHidden/>
              </w:rPr>
              <w:fldChar w:fldCharType="end"/>
            </w:r>
          </w:hyperlink>
        </w:p>
        <w:p w:rsidR="000B77BF" w:rsidRPr="000B77BF" w:rsidRDefault="000B77BF">
          <w:pPr>
            <w:pStyle w:val="TOC2"/>
            <w:tabs>
              <w:tab w:val="right" w:leader="dot" w:pos="9350"/>
            </w:tabs>
            <w:rPr>
              <w:rStyle w:val="Strong"/>
            </w:rPr>
          </w:pPr>
          <w:hyperlink w:anchor="_Toc196499478" w:history="1">
            <w:r w:rsidRPr="000B77BF">
              <w:rPr>
                <w:rStyle w:val="Strong"/>
              </w:rPr>
              <w:t>Change the number of TOC levels</w:t>
            </w:r>
            <w:r w:rsidRPr="000B77BF">
              <w:rPr>
                <w:rStyle w:val="Strong"/>
                <w:webHidden/>
              </w:rPr>
              <w:tab/>
            </w:r>
            <w:r w:rsidRPr="000B77BF">
              <w:rPr>
                <w:rStyle w:val="Strong"/>
                <w:webHidden/>
              </w:rPr>
              <w:fldChar w:fldCharType="begin"/>
            </w:r>
            <w:r w:rsidRPr="000B77BF">
              <w:rPr>
                <w:rStyle w:val="Strong"/>
                <w:webHidden/>
              </w:rPr>
              <w:instrText xml:space="preserve"> PAGEREF _Toc196499478 \h </w:instrText>
            </w:r>
            <w:r w:rsidRPr="000B77BF">
              <w:rPr>
                <w:rStyle w:val="Strong"/>
                <w:webHidden/>
              </w:rPr>
            </w:r>
            <w:r w:rsidRPr="000B77BF">
              <w:rPr>
                <w:rStyle w:val="Strong"/>
                <w:webHidden/>
              </w:rPr>
              <w:fldChar w:fldCharType="separate"/>
            </w:r>
            <w:r w:rsidRPr="000B77BF">
              <w:rPr>
                <w:rStyle w:val="Strong"/>
                <w:webHidden/>
              </w:rPr>
              <w:t>7</w:t>
            </w:r>
            <w:r w:rsidRPr="000B77BF">
              <w:rPr>
                <w:rStyle w:val="Strong"/>
                <w:webHidden/>
              </w:rPr>
              <w:fldChar w:fldCharType="end"/>
            </w:r>
          </w:hyperlink>
        </w:p>
        <w:p w:rsidR="000B77BF" w:rsidRPr="000B77BF" w:rsidRDefault="000B77BF">
          <w:pPr>
            <w:pStyle w:val="TOC1"/>
            <w:tabs>
              <w:tab w:val="right" w:leader="dot" w:pos="9350"/>
            </w:tabs>
            <w:rPr>
              <w:rStyle w:val="Strong"/>
            </w:rPr>
          </w:pPr>
          <w:hyperlink w:anchor="_Toc196499479" w:history="1">
            <w:r w:rsidRPr="000B77BF">
              <w:rPr>
                <w:rStyle w:val="Strong"/>
              </w:rPr>
              <w:t>Get help in Word</w:t>
            </w:r>
            <w:r w:rsidRPr="000B77BF">
              <w:rPr>
                <w:rStyle w:val="Strong"/>
                <w:webHidden/>
              </w:rPr>
              <w:tab/>
            </w:r>
            <w:r w:rsidRPr="000B77BF">
              <w:rPr>
                <w:rStyle w:val="Strong"/>
                <w:webHidden/>
              </w:rPr>
              <w:fldChar w:fldCharType="begin"/>
            </w:r>
            <w:r w:rsidRPr="000B77BF">
              <w:rPr>
                <w:rStyle w:val="Strong"/>
                <w:webHidden/>
              </w:rPr>
              <w:instrText xml:space="preserve"> PAGEREF _Toc196499479 \h </w:instrText>
            </w:r>
            <w:r w:rsidRPr="000B77BF">
              <w:rPr>
                <w:rStyle w:val="Strong"/>
                <w:webHidden/>
              </w:rPr>
            </w:r>
            <w:r w:rsidRPr="000B77BF">
              <w:rPr>
                <w:rStyle w:val="Strong"/>
                <w:webHidden/>
              </w:rPr>
              <w:fldChar w:fldCharType="separate"/>
            </w:r>
            <w:r w:rsidRPr="000B77BF">
              <w:rPr>
                <w:rStyle w:val="Strong"/>
                <w:webHidden/>
              </w:rPr>
              <w:t>8</w:t>
            </w:r>
            <w:r w:rsidRPr="000B77BF">
              <w:rPr>
                <w:rStyle w:val="Strong"/>
                <w:webHidden/>
              </w:rPr>
              <w:fldChar w:fldCharType="end"/>
            </w:r>
          </w:hyperlink>
        </w:p>
        <w:p w:rsidR="000B77BF" w:rsidRPr="000B77BF" w:rsidRDefault="000B77BF">
          <w:pPr>
            <w:pStyle w:val="TOC1"/>
            <w:tabs>
              <w:tab w:val="right" w:leader="dot" w:pos="9350"/>
            </w:tabs>
            <w:rPr>
              <w:rStyle w:val="Strong"/>
            </w:rPr>
          </w:pPr>
          <w:hyperlink w:anchor="_Toc196499480" w:history="1">
            <w:r w:rsidRPr="000B77BF">
              <w:rPr>
                <w:rStyle w:val="Strong"/>
              </w:rPr>
              <w:t>Let us know what you think</w:t>
            </w:r>
            <w:r w:rsidRPr="000B77BF">
              <w:rPr>
                <w:rStyle w:val="Strong"/>
                <w:webHidden/>
              </w:rPr>
              <w:tab/>
            </w:r>
            <w:r w:rsidRPr="000B77BF">
              <w:rPr>
                <w:rStyle w:val="Strong"/>
                <w:webHidden/>
              </w:rPr>
              <w:fldChar w:fldCharType="begin"/>
            </w:r>
            <w:r w:rsidRPr="000B77BF">
              <w:rPr>
                <w:rStyle w:val="Strong"/>
                <w:webHidden/>
              </w:rPr>
              <w:instrText xml:space="preserve"> PAGEREF _Toc196499480 \h </w:instrText>
            </w:r>
            <w:r w:rsidRPr="000B77BF">
              <w:rPr>
                <w:rStyle w:val="Strong"/>
                <w:webHidden/>
              </w:rPr>
            </w:r>
            <w:r w:rsidRPr="000B77BF">
              <w:rPr>
                <w:rStyle w:val="Strong"/>
                <w:webHidden/>
              </w:rPr>
              <w:fldChar w:fldCharType="separate"/>
            </w:r>
            <w:r w:rsidRPr="000B77BF">
              <w:rPr>
                <w:rStyle w:val="Strong"/>
                <w:webHidden/>
              </w:rPr>
              <w:t>8</w:t>
            </w:r>
            <w:r w:rsidRPr="000B77BF">
              <w:rPr>
                <w:rStyle w:val="Strong"/>
                <w:webHidden/>
              </w:rPr>
              <w:fldChar w:fldCharType="end"/>
            </w:r>
          </w:hyperlink>
        </w:p>
        <w:p w:rsidR="0044345A" w:rsidRDefault="0044345A">
          <w:r w:rsidRPr="000B77BF">
            <w:rPr>
              <w:rStyle w:val="Strong"/>
            </w:rPr>
            <w:fldChar w:fldCharType="end"/>
          </w:r>
        </w:p>
      </w:sdtContent>
    </w:sdt>
    <w:p w:rsidR="005C6D45" w:rsidRDefault="005C6D45">
      <w:pPr>
        <w:pStyle w:val="Title"/>
        <w:rPr>
          <w:sz w:val="72"/>
          <w:szCs w:val="72"/>
        </w:rPr>
      </w:pPr>
    </w:p>
    <w:p w:rsidR="005C6D45" w:rsidRDefault="0044345A">
      <w:pPr>
        <w:pStyle w:val="Heading1"/>
      </w:pPr>
      <w:bookmarkStart w:id="0" w:name="_Hlk487785372"/>
      <w:bookmarkStart w:id="1" w:name="_Toc196499467"/>
      <w:bookmarkEnd w:id="0"/>
      <w:r>
        <w:lastRenderedPageBreak/>
        <w:t>Chapter 6: A First Set Of Refactorings</w:t>
      </w:r>
      <w:bookmarkEnd w:id="1"/>
    </w:p>
    <w:p w:rsidR="0044345A" w:rsidRDefault="0044345A" w:rsidP="0044345A">
      <w:pPr>
        <w:pStyle w:val="Heading2"/>
      </w:pPr>
      <w:bookmarkStart w:id="2" w:name="_Toc196499468"/>
      <w:r>
        <w:t>Extract Methods</w:t>
      </w:r>
      <w:bookmarkEnd w:id="2"/>
    </w:p>
    <w:p w:rsidR="00FB625E" w:rsidRDefault="00FB625E" w:rsidP="00FB625E">
      <w:pPr>
        <w:pStyle w:val="Heading3"/>
      </w:pPr>
      <w:bookmarkStart w:id="3" w:name="_Toc196499469"/>
      <w:r>
        <w:t>Motivation</w:t>
      </w:r>
      <w:bookmarkEnd w:id="3"/>
    </w:p>
    <w:p w:rsidR="00830720" w:rsidRDefault="00830720" w:rsidP="00830720">
      <w:pPr>
        <w:bidi/>
        <w:rPr>
          <w:rtl/>
          <w:lang w:bidi="fa-IR"/>
        </w:rPr>
      </w:pPr>
      <w:r>
        <w:rPr>
          <w:rFonts w:hint="cs"/>
          <w:rtl/>
          <w:lang w:bidi="fa-IR"/>
        </w:rPr>
        <w:t xml:space="preserve">اگر برای فهمیدن اینکه یک فانکشن چه کاری میکند، نیاز باشه زمان زیادی صرف باشه، بدین معناست که باید آن را به فانکشن های کوچیک تر تقسیم کنیم. </w:t>
      </w:r>
      <w:r>
        <w:rPr>
          <w:rtl/>
          <w:lang w:bidi="fa-IR"/>
        </w:rPr>
        <w:br/>
      </w:r>
      <w:r>
        <w:rPr>
          <w:rFonts w:hint="cs"/>
          <w:rtl/>
          <w:lang w:bidi="fa-IR"/>
        </w:rPr>
        <w:t>همین طور حتی اگر زمان زیادی هم مصرف نشود ولی مشخص باشد که هر قسمت از کد فانکشن مسئول یک قسمت است نیز باید به فانکشن های بیشتری گسترش پیدا کند.</w:t>
      </w:r>
    </w:p>
    <w:p w:rsidR="00830720" w:rsidRDefault="00830720" w:rsidP="00830720">
      <w:pPr>
        <w:pStyle w:val="Heading3"/>
        <w:rPr>
          <w:lang w:bidi="fa-IR"/>
        </w:rPr>
      </w:pPr>
      <w:bookmarkStart w:id="4" w:name="_Toc196499470"/>
      <w:r>
        <w:rPr>
          <w:lang w:bidi="fa-IR"/>
        </w:rPr>
        <w:t>Mechanics</w:t>
      </w:r>
      <w:bookmarkEnd w:id="4"/>
    </w:p>
    <w:p w:rsidR="00830720" w:rsidRDefault="00830720" w:rsidP="00830720">
      <w:pPr>
        <w:pStyle w:val="ListParagraph"/>
        <w:numPr>
          <w:ilvl w:val="0"/>
          <w:numId w:val="35"/>
        </w:numPr>
        <w:bidi/>
        <w:rPr>
          <w:lang w:bidi="fa-IR"/>
        </w:rPr>
      </w:pPr>
      <w:r>
        <w:rPr>
          <w:rFonts w:hint="cs"/>
          <w:rtl/>
          <w:lang w:bidi="fa-IR"/>
        </w:rPr>
        <w:t>ساختن فانکشن با نامی که چه کاری میکند را نشون دهد.(نام نباید چگونگی را توضیح دهد بلکه چرایی را باید توضیح دهد.)</w:t>
      </w:r>
    </w:p>
    <w:p w:rsidR="00830720" w:rsidRDefault="00830720" w:rsidP="00830720">
      <w:pPr>
        <w:pStyle w:val="ListParagraph"/>
        <w:numPr>
          <w:ilvl w:val="0"/>
          <w:numId w:val="35"/>
        </w:numPr>
        <w:bidi/>
        <w:rPr>
          <w:lang w:bidi="fa-IR"/>
        </w:rPr>
      </w:pPr>
      <w:r>
        <w:rPr>
          <w:rFonts w:hint="cs"/>
          <w:rtl/>
          <w:lang w:bidi="fa-IR"/>
        </w:rPr>
        <w:t>کپی کردن قسمتی که برای جداکردن مشخص کردید در داخل فانکشن جدید.</w:t>
      </w:r>
    </w:p>
    <w:p w:rsidR="00830720" w:rsidRDefault="00830720" w:rsidP="00830720">
      <w:pPr>
        <w:pStyle w:val="ListParagraph"/>
        <w:numPr>
          <w:ilvl w:val="0"/>
          <w:numId w:val="35"/>
        </w:numPr>
        <w:bidi/>
        <w:rPr>
          <w:lang w:bidi="fa-IR"/>
        </w:rPr>
      </w:pPr>
      <w:r>
        <w:rPr>
          <w:rFonts w:hint="cs"/>
          <w:rtl/>
          <w:lang w:bidi="fa-IR"/>
        </w:rPr>
        <w:t>فیکس کردن متغیر های استفاده شده در کد به صورت لوکال یا پارامتر.</w:t>
      </w:r>
    </w:p>
    <w:p w:rsidR="00830720" w:rsidRDefault="00830720" w:rsidP="00830720">
      <w:pPr>
        <w:pStyle w:val="ListParagraph"/>
        <w:numPr>
          <w:ilvl w:val="0"/>
          <w:numId w:val="35"/>
        </w:numPr>
        <w:bidi/>
        <w:rPr>
          <w:lang w:bidi="fa-IR"/>
        </w:rPr>
      </w:pPr>
      <w:r>
        <w:rPr>
          <w:rFonts w:hint="cs"/>
          <w:rtl/>
          <w:lang w:bidi="fa-IR"/>
        </w:rPr>
        <w:t>کامپایل و کال کردن فانکشن جدید در فانکشن اصلی.</w:t>
      </w:r>
    </w:p>
    <w:p w:rsidR="00830720" w:rsidRDefault="00830720" w:rsidP="00830720">
      <w:pPr>
        <w:pStyle w:val="ListParagraph"/>
        <w:numPr>
          <w:ilvl w:val="0"/>
          <w:numId w:val="35"/>
        </w:numPr>
        <w:bidi/>
        <w:rPr>
          <w:lang w:bidi="fa-IR"/>
        </w:rPr>
      </w:pPr>
      <w:r>
        <w:rPr>
          <w:rFonts w:hint="cs"/>
          <w:rtl/>
          <w:lang w:bidi="fa-IR"/>
        </w:rPr>
        <w:t>تست.</w:t>
      </w:r>
    </w:p>
    <w:p w:rsidR="000E0A2D" w:rsidRDefault="00830720" w:rsidP="000E0A2D">
      <w:pPr>
        <w:pStyle w:val="ListParagraph"/>
        <w:numPr>
          <w:ilvl w:val="0"/>
          <w:numId w:val="35"/>
        </w:numPr>
        <w:bidi/>
        <w:rPr>
          <w:lang w:bidi="fa-IR"/>
        </w:rPr>
      </w:pPr>
      <w:r>
        <w:rPr>
          <w:rFonts w:hint="cs"/>
          <w:rtl/>
          <w:lang w:bidi="fa-IR"/>
        </w:rPr>
        <w:t xml:space="preserve">در نهایت برنگشن به مرحله اول تا زمانی که نتوانیم کد را اکسترکت کنیم (اگر نتوانیم برای کد مشخص شده چرایی و نام فانکشن مناسبی انتخاب کنیم نشانه این است </w:t>
      </w:r>
      <w:r w:rsidR="000E0A2D">
        <w:rPr>
          <w:rFonts w:hint="cs"/>
          <w:rtl/>
          <w:lang w:bidi="fa-IR"/>
        </w:rPr>
        <w:t>اکسترکت کردن ما تمام شده است.)</w:t>
      </w:r>
    </w:p>
    <w:p w:rsidR="000E0A2D" w:rsidRDefault="000E0A2D" w:rsidP="000E0A2D">
      <w:pPr>
        <w:pStyle w:val="Heading3"/>
        <w:rPr>
          <w:lang w:bidi="fa-IR"/>
        </w:rPr>
      </w:pPr>
      <w:bookmarkStart w:id="5" w:name="_Toc196499471"/>
      <w:r>
        <w:rPr>
          <w:lang w:bidi="fa-IR"/>
        </w:rPr>
        <w:t>Example</w:t>
      </w:r>
      <w:bookmarkEnd w:id="5"/>
    </w:p>
    <w:p w:rsidR="000E0A2D" w:rsidRPr="000E0A2D" w:rsidRDefault="000E0A2D" w:rsidP="000E0A2D">
      <w:pPr>
        <w:rPr>
          <w:lang w:bidi="fa-IR"/>
        </w:rPr>
      </w:pP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function printOwing(invoice) {</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let outstanding = 0;</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console.log("***********************");</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console.log("**** Customer Owes ****");</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console.log("***********************");</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 calculate outstanding</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for (const o of invoice.orders) {</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outstanding += o.amount;</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 record due date</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const today = Clock.today;</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invoice.dueDate = new Date(today.getFullYear(), today.getMonth(), today.getDate() + 30);</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//print details</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console.log(`name: ${invoice.customer}`);</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console.log(`amount: ${outstanding}`);</w:t>
      </w:r>
    </w:p>
    <w:p w:rsidR="000E0A2D" w:rsidRP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console.log(`due: ${invoice.dueDate.toLocaleDateString()}`);</w:t>
      </w:r>
    </w:p>
    <w:p w:rsid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0E0A2D">
        <w:rPr>
          <w:rStyle w:val="IntenseEmphasis"/>
        </w:rPr>
        <w:t xml:space="preserve">  }</w:t>
      </w:r>
    </w:p>
    <w:p w:rsid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p>
    <w:p w:rsid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Pr>
          <w:rStyle w:val="IntenseEmphasis"/>
        </w:rPr>
        <w:t>To:</w:t>
      </w:r>
    </w:p>
    <w:p w:rsidR="000E0A2D"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p>
    <w:p w:rsidR="000E0A2D" w:rsidRPr="00C56240"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function printOwing(invoice) {</w:t>
      </w:r>
    </w:p>
    <w:p w:rsidR="000E0A2D" w:rsidRPr="00C56240"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printBanner();</w:t>
      </w:r>
    </w:p>
    <w:p w:rsidR="000E0A2D" w:rsidRPr="00C56240"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const outstanding = calculateOutstanding(invoice);</w:t>
      </w:r>
    </w:p>
    <w:p w:rsidR="000E0A2D" w:rsidRPr="00C56240"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recordDueDate(invoice);  </w:t>
      </w:r>
    </w:p>
    <w:p w:rsidR="00C56240" w:rsidRPr="00C56240" w:rsidRDefault="000E0A2D"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printDetails(invoice, outstanding);</w:t>
      </w:r>
    </w:p>
    <w:p w:rsidR="00C56240" w:rsidRPr="00C56240" w:rsidRDefault="00C56240" w:rsidP="00C56240">
      <w:pPr>
        <w:pStyle w:val="HTMLPreformatted"/>
        <w:textAlignment w:val="baseline"/>
        <w:rPr>
          <w:rStyle w:val="IntenseEmphasis"/>
        </w:rPr>
      </w:pPr>
      <w:r w:rsidRPr="00C56240">
        <w:rPr>
          <w:rStyle w:val="IntenseEmphasis"/>
        </w:rPr>
        <w:tab/>
        <w:t>function printDetails() {</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console.log(`name: ${invoice.customer}`);</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console.log(`amount: ${outstanding}`);</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console.log(`due: ${invoice.dueDate.toLocaleDateString()}`);    </w:t>
      </w:r>
    </w:p>
    <w:p w:rsidR="000E0A2D"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w:t>
      </w:r>
      <w:r w:rsidR="000E0A2D" w:rsidRPr="00C56240">
        <w:rPr>
          <w:rStyle w:val="IntenseEmphasis"/>
        </w:rPr>
        <w:t xml:space="preserve"> }</w:t>
      </w:r>
    </w:p>
    <w:p w:rsidR="000E0A2D" w:rsidRPr="00C56240" w:rsidRDefault="000E0A2D"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function calculateOutstanding(invoice) {</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let result = 0;</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for (const o of invoice.orders) {</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result += o.amount;</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return result;</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w:t>
      </w:r>
    </w:p>
    <w:p w:rsidR="00C56240" w:rsidRPr="00C56240" w:rsidRDefault="00C56240"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function recordDueDate(invoice) {</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const today = Clock.today;</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invoice.dueDate = new Date(today.getFullYear(), today.getMonth(), today.getDate() + 30);</w:t>
      </w:r>
    </w:p>
    <w:p w:rsidR="00C56240" w:rsidRPr="00C56240" w:rsidRDefault="00C56240" w:rsidP="00C56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r w:rsidRPr="00C56240">
        <w:rPr>
          <w:rStyle w:val="IntenseEmphasis"/>
        </w:rPr>
        <w:t xml:space="preserve">  }</w:t>
      </w:r>
    </w:p>
    <w:p w:rsidR="00C56240" w:rsidRPr="000E0A2D" w:rsidRDefault="00C56240" w:rsidP="000E0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textAlignment w:val="baseline"/>
        <w:rPr>
          <w:rStyle w:val="IntenseEmphasis"/>
        </w:rPr>
      </w:pPr>
    </w:p>
    <w:p w:rsidR="000E0A2D" w:rsidRPr="000E0A2D" w:rsidRDefault="000E0A2D" w:rsidP="000E0A2D">
      <w:pPr>
        <w:rPr>
          <w:lang w:bidi="fa-IR"/>
        </w:rPr>
      </w:pPr>
    </w:p>
    <w:p w:rsidR="00830720" w:rsidRPr="00830720" w:rsidRDefault="00830720" w:rsidP="00830720">
      <w:pPr>
        <w:pStyle w:val="ListParagraph"/>
        <w:rPr>
          <w:rFonts w:hint="cs"/>
          <w:lang w:bidi="fa-IR"/>
        </w:rPr>
      </w:pPr>
    </w:p>
    <w:p w:rsidR="00FB625E" w:rsidRPr="00FB625E" w:rsidRDefault="00FB625E" w:rsidP="00FB625E"/>
    <w:p w:rsidR="0044345A" w:rsidRPr="0044345A" w:rsidRDefault="0044345A" w:rsidP="0044345A"/>
    <w:p w:rsidR="0044345A" w:rsidRDefault="0044345A" w:rsidP="0044345A"/>
    <w:p w:rsidR="000B77BF" w:rsidRDefault="000B77BF" w:rsidP="0044345A"/>
    <w:p w:rsidR="000B77BF" w:rsidRDefault="000B77BF" w:rsidP="0044345A"/>
    <w:p w:rsidR="000B77BF" w:rsidRDefault="000B77BF" w:rsidP="0044345A"/>
    <w:p w:rsidR="000B77BF" w:rsidRDefault="000B77BF" w:rsidP="0044345A"/>
    <w:p w:rsidR="000B77BF" w:rsidRDefault="000B77BF" w:rsidP="0044345A"/>
    <w:p w:rsidR="000B77BF" w:rsidRPr="0044345A" w:rsidRDefault="000B77BF" w:rsidP="0044345A">
      <w:bookmarkStart w:id="6" w:name="_GoBack"/>
      <w:bookmarkEnd w:id="6"/>
    </w:p>
    <w:p w:rsidR="005C6D45" w:rsidRDefault="002F25A8" w:rsidP="000F00E7">
      <w:pPr>
        <w:pStyle w:val="Heading1"/>
      </w:pPr>
      <w:bookmarkStart w:id="7" w:name="_Toc522551269"/>
      <w:bookmarkStart w:id="8" w:name="_Toc522551307"/>
      <w:bookmarkStart w:id="9" w:name="_Toc522551956"/>
      <w:bookmarkStart w:id="10" w:name="_Toc196499472"/>
      <w:r>
        <w:t xml:space="preserve">Update when things </w:t>
      </w:r>
      <w:r w:rsidRPr="000F00E7">
        <w:t>change</w:t>
      </w:r>
      <w:bookmarkEnd w:id="7"/>
      <w:bookmarkEnd w:id="8"/>
      <w:bookmarkEnd w:id="9"/>
      <w:bookmarkEnd w:id="10"/>
    </w:p>
    <w:p w:rsidR="005C6D45" w:rsidRDefault="002F25A8">
      <w:r>
        <w:t xml:space="preserve">The heavy lifting doesn’t stop with creating a TOC. Word is smart enough to keep track of where things are, so you don’t have to. When things change, just update the TOC. </w:t>
      </w:r>
    </w:p>
    <w:p w:rsidR="005C6D45" w:rsidRDefault="002F25A8">
      <w:r>
        <w:rPr>
          <w:rStyle w:val="Emphasis"/>
        </w:rPr>
        <w:t>Try It:</w:t>
      </w:r>
      <w:r>
        <w:t xml:space="preserve"> Update your TOC.</w:t>
      </w:r>
    </w:p>
    <w:p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rsidR="003407A9" w:rsidRDefault="003407A9">
      <w:pPr>
        <w:pStyle w:val="ListParagraph"/>
      </w:pPr>
      <w:r>
        <w:rPr>
          <w:noProof/>
        </w:rPr>
        <w:drawing>
          <wp:inline distT="0" distB="0" distL="0" distR="0" wp14:anchorId="5E5DEC63" wp14:editId="544283B4">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7280" cy="1746765"/>
                    </a:xfrm>
                    <a:prstGeom prst="rect">
                      <a:avLst/>
                    </a:prstGeom>
                  </pic:spPr>
                </pic:pic>
              </a:graphicData>
            </a:graphic>
          </wp:inline>
        </w:drawing>
      </w:r>
    </w:p>
    <w:p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rsidR="005C6D45" w:rsidRDefault="002F25A8">
      <w:r>
        <w:rPr>
          <w:rStyle w:val="Emphasis"/>
        </w:rPr>
        <w:t>Try It:</w:t>
      </w:r>
      <w:r>
        <w:t xml:space="preserve"> </w:t>
      </w:r>
      <w:r w:rsidR="00A87896">
        <w:t>Update the style, and then update the TOC.</w:t>
      </w:r>
    </w:p>
    <w:p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rsidR="005C6D45" w:rsidRDefault="002F25A8">
      <w:pPr>
        <w:pStyle w:val="ListNumber"/>
        <w:numPr>
          <w:ilvl w:val="0"/>
          <w:numId w:val="32"/>
        </w:numPr>
      </w:pPr>
      <w:r>
        <w:lastRenderedPageBreak/>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rsidR="005C6D45" w:rsidRDefault="002F25A8">
      <w:r>
        <w:t xml:space="preserve">Now Word knows </w:t>
      </w:r>
      <w:r w:rsidR="00BE45C8">
        <w:t xml:space="preserve">that paragraph is </w:t>
      </w:r>
      <w:r>
        <w:t xml:space="preserve">a heading, and includes it in the TOC. </w:t>
      </w:r>
    </w:p>
    <w:p w:rsidR="005C6D45" w:rsidRDefault="002F25A8">
      <w:pPr>
        <w:pStyle w:val="Heading1"/>
      </w:pPr>
      <w:bookmarkStart w:id="11" w:name="_Toc522551271"/>
      <w:bookmarkStart w:id="12" w:name="_Toc522551309"/>
      <w:bookmarkStart w:id="13" w:name="_Toc522551958"/>
      <w:bookmarkStart w:id="14" w:name="_Toc196499473"/>
      <w:r>
        <w:t>Dive deeper than Heading 1</w:t>
      </w:r>
      <w:bookmarkEnd w:id="11"/>
      <w:bookmarkEnd w:id="12"/>
      <w:bookmarkEnd w:id="13"/>
      <w:bookmarkEnd w:id="14"/>
    </w:p>
    <w:p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rsidR="005C6D45" w:rsidRDefault="002F25A8" w:rsidP="000F00E7">
      <w:r>
        <w:t xml:space="preserve">Add a Level 2 TOC entry </w:t>
      </w:r>
    </w:p>
    <w:p w:rsidR="00BE45C8" w:rsidRDefault="00BE45C8" w:rsidP="00BE45C8">
      <w:bookmarkStart w:id="15"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rsidR="005C6D45" w:rsidRDefault="002F25A8">
      <w:pPr>
        <w:pStyle w:val="Heading1"/>
      </w:pPr>
      <w:bookmarkStart w:id="16" w:name="_Toc196499474"/>
      <w:r>
        <w:t>Customize your TOC</w:t>
      </w:r>
      <w:bookmarkEnd w:id="15"/>
      <w:bookmarkEnd w:id="16"/>
    </w:p>
    <w:p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rsidR="005C6D45" w:rsidRDefault="002F25A8">
      <w:r>
        <w:rPr>
          <w:rStyle w:val="Emphasis"/>
        </w:rPr>
        <w:t>Try It:</w:t>
      </w:r>
      <w:r>
        <w:t xml:space="preserve"> Change the dot leader to an underline.</w:t>
      </w:r>
    </w:p>
    <w:p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rsidR="005C6D45" w:rsidRDefault="002F25A8">
      <w:pPr>
        <w:pStyle w:val="ListParagraph"/>
      </w:pPr>
      <w:r>
        <w:t xml:space="preserve"> </w:t>
      </w:r>
      <w:r w:rsidR="006D44C5" w:rsidRPr="00C43337">
        <w:rPr>
          <w:noProof/>
          <w:highlight w:val="yellow"/>
        </w:rPr>
        <w:drawing>
          <wp:inline distT="0" distB="0" distL="0" distR="0" wp14:anchorId="16C38641" wp14:editId="66023ABC">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9928" cy="3236976"/>
                    </a:xfrm>
                    <a:prstGeom prst="rect">
                      <a:avLst/>
                    </a:prstGeom>
                  </pic:spPr>
                </pic:pic>
              </a:graphicData>
            </a:graphic>
          </wp:inline>
        </w:drawing>
      </w:r>
    </w:p>
    <w:p w:rsidR="005C6D45" w:rsidRDefault="002F25A8">
      <w:pPr>
        <w:pStyle w:val="ListNumber"/>
        <w:numPr>
          <w:ilvl w:val="0"/>
          <w:numId w:val="27"/>
        </w:numPr>
      </w:pPr>
      <w:r>
        <w:t xml:space="preserve">When you’re prompted to replace the TOC, click </w:t>
      </w:r>
      <w:r>
        <w:rPr>
          <w:rStyle w:val="Strong"/>
        </w:rPr>
        <w:t>Yes</w:t>
      </w:r>
      <w:r>
        <w:t xml:space="preserve">. </w:t>
      </w:r>
    </w:p>
    <w:p w:rsidR="005C6D45" w:rsidRDefault="006D44C5">
      <w:pPr>
        <w:pStyle w:val="ListParagraph"/>
      </w:pPr>
      <w:r w:rsidRPr="00CE6711">
        <w:rPr>
          <w:noProof/>
        </w:rPr>
        <w:drawing>
          <wp:inline distT="0" distB="0" distL="0" distR="0" wp14:anchorId="7E94374D" wp14:editId="171A9297">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007885"/>
                    </a:xfrm>
                    <a:prstGeom prst="rect">
                      <a:avLst/>
                    </a:prstGeom>
                  </pic:spPr>
                </pic:pic>
              </a:graphicData>
            </a:graphic>
          </wp:inline>
        </w:drawing>
      </w:r>
    </w:p>
    <w:p w:rsidR="005C6D45" w:rsidRDefault="002F25A8">
      <w:r>
        <w:t xml:space="preserve">And just like that, Word found your TOC and changed the tab leader from dots to an underline. </w:t>
      </w:r>
    </w:p>
    <w:p w:rsidR="005C6D45" w:rsidRDefault="002F25A8">
      <w:pPr>
        <w:pStyle w:val="Heading1"/>
      </w:pPr>
      <w:bookmarkStart w:id="17" w:name="_Toc522551960"/>
      <w:bookmarkStart w:id="18" w:name="_Toc196499475"/>
      <w:r>
        <w:t>Remove a TOC</w:t>
      </w:r>
      <w:bookmarkEnd w:id="17"/>
      <w:bookmarkEnd w:id="18"/>
    </w:p>
    <w:p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rsidR="005C6D45" w:rsidRDefault="002F25A8">
      <w:pPr>
        <w:pStyle w:val="Heading1"/>
      </w:pPr>
      <w:bookmarkStart w:id="19" w:name="_Toc196499476"/>
      <w:r>
        <w:t>Explore more</w:t>
      </w:r>
      <w:bookmarkEnd w:id="19"/>
      <w:r>
        <w:t xml:space="preserve"> </w:t>
      </w:r>
    </w:p>
    <w:p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rsidR="005C6D45" w:rsidRDefault="002F25A8" w:rsidP="00D65327">
      <w:pPr>
        <w:pStyle w:val="Heading2"/>
      </w:pPr>
      <w:bookmarkStart w:id="20" w:name="_Toc196499477"/>
      <w:r>
        <w:t>Change text formatting of the TOC entries</w:t>
      </w:r>
      <w:bookmarkEnd w:id="20"/>
    </w:p>
    <w:p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rsidR="005C6D45" w:rsidRDefault="006D44C5">
      <w:r w:rsidRPr="00CE6711">
        <w:rPr>
          <w:noProof/>
        </w:rPr>
        <w:drawing>
          <wp:inline distT="0" distB="0" distL="0" distR="0" wp14:anchorId="71766A04" wp14:editId="66CE2060">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733" cy="1280160"/>
                    </a:xfrm>
                    <a:prstGeom prst="rect">
                      <a:avLst/>
                    </a:prstGeom>
                    <a:ln>
                      <a:solidFill>
                        <a:schemeClr val="bg1">
                          <a:lumMod val="50000"/>
                        </a:schemeClr>
                      </a:solidFill>
                    </a:ln>
                  </pic:spPr>
                </pic:pic>
              </a:graphicData>
            </a:graphic>
          </wp:inline>
        </w:drawing>
      </w:r>
    </w:p>
    <w:p w:rsidR="005C6D45" w:rsidRDefault="002F25A8">
      <w:r>
        <w:t xml:space="preserve">Like the rest of the TOC magic, all the TOC Level 1 entries changed too. </w:t>
      </w:r>
    </w:p>
    <w:p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rsidR="005C6D45" w:rsidRDefault="002F25A8" w:rsidP="00D65327">
      <w:pPr>
        <w:pStyle w:val="Heading2"/>
      </w:pPr>
      <w:bookmarkStart w:id="21" w:name="_Toc196499478"/>
      <w:r>
        <w:t>Change the number of TOC levels</w:t>
      </w:r>
      <w:bookmarkEnd w:id="21"/>
    </w:p>
    <w:p w:rsidR="005C6D45" w:rsidRDefault="002F25A8" w:rsidP="00D65327">
      <w:pPr>
        <w:keepNext/>
      </w:pPr>
      <w:r>
        <w:rPr>
          <w:rStyle w:val="Emphasis"/>
        </w:rPr>
        <w:t>Try it:</w:t>
      </w:r>
      <w:r>
        <w:t xml:space="preserve"> Include only Heading 1 headings in your TOC, no subheadings.</w:t>
      </w:r>
    </w:p>
    <w:p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rsidR="005C6D45" w:rsidRDefault="006D44C5">
      <w:pPr>
        <w:pStyle w:val="ListParagraph"/>
      </w:pPr>
      <w:r w:rsidRPr="00F67ADD">
        <w:rPr>
          <w:noProof/>
          <w:highlight w:val="yellow"/>
        </w:rPr>
        <w:drawing>
          <wp:inline distT="0" distB="0" distL="0" distR="0" wp14:anchorId="0CBCE5B5" wp14:editId="45C51AA2">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4924" cy="3236976"/>
                    </a:xfrm>
                    <a:prstGeom prst="rect">
                      <a:avLst/>
                    </a:prstGeom>
                  </pic:spPr>
                </pic:pic>
              </a:graphicData>
            </a:graphic>
          </wp:inline>
        </w:drawing>
      </w:r>
    </w:p>
    <w:p w:rsidR="005C6D45" w:rsidRDefault="002F25A8">
      <w:pPr>
        <w:pStyle w:val="ListNumber"/>
      </w:pPr>
      <w:r>
        <w:t xml:space="preserve">When you’re prompted to replace the TOC, click </w:t>
      </w:r>
      <w:r>
        <w:rPr>
          <w:rStyle w:val="Strong"/>
        </w:rPr>
        <w:t>Yes</w:t>
      </w:r>
      <w:r>
        <w:t>.</w:t>
      </w:r>
    </w:p>
    <w:p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rsidR="005C6D45" w:rsidRDefault="002F25A8">
      <w:pPr>
        <w:pStyle w:val="Heading1"/>
      </w:pPr>
      <w:bookmarkStart w:id="22" w:name="_Toc522551272"/>
      <w:bookmarkStart w:id="23" w:name="_Toc522551310"/>
      <w:bookmarkStart w:id="24" w:name="_Toc522551961"/>
      <w:bookmarkStart w:id="25" w:name="_Toc196499479"/>
      <w:r>
        <w:lastRenderedPageBreak/>
        <w:t>Get help in Word</w:t>
      </w:r>
      <w:bookmarkEnd w:id="22"/>
      <w:bookmarkEnd w:id="23"/>
      <w:bookmarkEnd w:id="24"/>
      <w:bookmarkEnd w:id="25"/>
    </w:p>
    <w:p w:rsidR="005C6D45" w:rsidRDefault="002F25A8">
      <w:pPr>
        <w:keepNext/>
      </w:pPr>
      <w:r>
        <w:t xml:space="preserve">The </w:t>
      </w:r>
      <w:r>
        <w:rPr>
          <w:rStyle w:val="Strong"/>
        </w:rPr>
        <w:t>Tell me</w:t>
      </w:r>
      <w:r>
        <w:t xml:space="preserve"> search box takes you straight to commands and Help in Word.</w:t>
      </w:r>
    </w:p>
    <w:p w:rsidR="005C6D45" w:rsidRDefault="002061A9">
      <w:r>
        <w:rPr>
          <w:noProof/>
        </w:rPr>
        <w:drawing>
          <wp:inline distT="0" distB="0" distL="0" distR="0" wp14:anchorId="359B9670" wp14:editId="2CE71B82">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596" cy="2685374"/>
                    </a:xfrm>
                    <a:prstGeom prst="rect">
                      <a:avLst/>
                    </a:prstGeom>
                  </pic:spPr>
                </pic:pic>
              </a:graphicData>
            </a:graphic>
          </wp:inline>
        </w:drawing>
      </w:r>
    </w:p>
    <w:p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rsidR="005C6D45" w:rsidRDefault="002F25A8">
      <w:r>
        <w:t>For example, type:</w:t>
      </w:r>
    </w:p>
    <w:p w:rsidR="005C6D45" w:rsidRDefault="002F25A8">
      <w:pPr>
        <w:numPr>
          <w:ilvl w:val="0"/>
          <w:numId w:val="5"/>
        </w:numPr>
      </w:pPr>
      <w:r>
        <w:rPr>
          <w:rStyle w:val="Strong"/>
        </w:rPr>
        <w:t>table of contents</w:t>
      </w:r>
      <w:r>
        <w:t xml:space="preserve"> to quickly get to the Table of Contents options and other TOC help topics</w:t>
      </w:r>
    </w:p>
    <w:p w:rsidR="006D44C5" w:rsidRDefault="006D44C5" w:rsidP="006D44C5">
      <w:pPr>
        <w:numPr>
          <w:ilvl w:val="0"/>
          <w:numId w:val="5"/>
        </w:numPr>
      </w:pPr>
      <w:r>
        <w:rPr>
          <w:rStyle w:val="Strong"/>
        </w:rPr>
        <w:t xml:space="preserve">styles </w:t>
      </w:r>
      <w:r>
        <w:t>if you want to know more about using styles in Word</w:t>
      </w:r>
    </w:p>
    <w:p w:rsidR="005C6D45" w:rsidRDefault="002F25A8">
      <w:pPr>
        <w:numPr>
          <w:ilvl w:val="0"/>
          <w:numId w:val="5"/>
        </w:numPr>
      </w:pPr>
      <w:r>
        <w:rPr>
          <w:rStyle w:val="Strong"/>
        </w:rPr>
        <w:t xml:space="preserve">help </w:t>
      </w:r>
      <w:r>
        <w:t>to go to Word help</w:t>
      </w:r>
    </w:p>
    <w:p w:rsidR="005C6D45" w:rsidRDefault="002F25A8">
      <w:pPr>
        <w:numPr>
          <w:ilvl w:val="0"/>
          <w:numId w:val="5"/>
        </w:numPr>
      </w:pPr>
      <w:r>
        <w:rPr>
          <w:rStyle w:val="Strong"/>
        </w:rPr>
        <w:t xml:space="preserve">training </w:t>
      </w:r>
      <w:r>
        <w:t>to see the list of Word training courses</w:t>
      </w:r>
    </w:p>
    <w:p w:rsidR="005C6D45" w:rsidRDefault="002F25A8">
      <w:pPr>
        <w:pStyle w:val="Heading1"/>
      </w:pPr>
      <w:bookmarkStart w:id="26" w:name="_Toc196499480"/>
      <w:r>
        <w:t>Let us know what you think</w:t>
      </w:r>
      <w:bookmarkEnd w:id="26"/>
    </w:p>
    <w:p w:rsidR="005C6D45" w:rsidRDefault="002F25A8">
      <w:r>
        <w:t xml:space="preserve">Please </w:t>
      </w:r>
      <w:hyperlink r:id="rId14" w:tooltip="give us feedback on this tour" w:history="1">
        <w:r w:rsidR="002E78EB">
          <w:rPr>
            <w:rStyle w:val="Hyperlink"/>
          </w:rPr>
          <w:t>give us feedback on this learning guide</w:t>
        </w:r>
      </w:hyperlink>
      <w:r>
        <w:t>, so we can provide content that’s truly useful and helpful. Thanks!</w:t>
      </w:r>
    </w:p>
    <w:sectPr w:rsidR="005C6D4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091" w:rsidRDefault="003C0091">
      <w:pPr>
        <w:spacing w:line="240" w:lineRule="auto"/>
      </w:pPr>
      <w:r>
        <w:separator/>
      </w:r>
    </w:p>
  </w:endnote>
  <w:endnote w:type="continuationSeparator" w:id="0">
    <w:p w:rsidR="003C0091" w:rsidRDefault="003C0091">
      <w:pPr>
        <w:spacing w:line="240" w:lineRule="auto"/>
      </w:pPr>
      <w:r>
        <w:continuationSeparator/>
      </w:r>
    </w:p>
  </w:endnote>
  <w:endnote w:type="continuationNotice" w:id="1">
    <w:p w:rsidR="003C0091" w:rsidRDefault="003C009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720" w:rsidRDefault="00830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186409"/>
      <w:docPartObj>
        <w:docPartGallery w:val="Page Numbers (Bottom of Page)"/>
        <w:docPartUnique/>
      </w:docPartObj>
    </w:sdtPr>
    <w:sdtContent>
      <w:p w:rsidR="00830720" w:rsidRDefault="00830720">
        <w:pPr>
          <w:pStyle w:val="Footer"/>
          <w:jc w:val="right"/>
        </w:pPr>
        <w:r>
          <w:t xml:space="preserve">Page | </w:t>
        </w:r>
        <w:r>
          <w:fldChar w:fldCharType="begin"/>
        </w:r>
        <w:r>
          <w:instrText xml:space="preserve"> PAGE   \* MERGEFORMAT </w:instrText>
        </w:r>
        <w:r>
          <w:fldChar w:fldCharType="separate"/>
        </w:r>
        <w:r w:rsidR="005437F6">
          <w:rPr>
            <w:noProof/>
          </w:rPr>
          <w:t>9</w:t>
        </w:r>
        <w:r>
          <w:rPr>
            <w:noProof/>
          </w:rPr>
          <w:fldChar w:fldCharType="end"/>
        </w:r>
        <w:r>
          <w:t xml:space="preserve"> </w:t>
        </w:r>
      </w:p>
    </w:sdtContent>
  </w:sdt>
  <w:p w:rsidR="00830720" w:rsidRDefault="00830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720" w:rsidRDefault="00830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091" w:rsidRDefault="003C0091">
      <w:pPr>
        <w:spacing w:line="240" w:lineRule="auto"/>
      </w:pPr>
      <w:r>
        <w:separator/>
      </w:r>
    </w:p>
  </w:footnote>
  <w:footnote w:type="continuationSeparator" w:id="0">
    <w:p w:rsidR="003C0091" w:rsidRDefault="003C0091">
      <w:pPr>
        <w:spacing w:line="240" w:lineRule="auto"/>
      </w:pPr>
      <w:r>
        <w:continuationSeparator/>
      </w:r>
    </w:p>
  </w:footnote>
  <w:footnote w:type="continuationNotice" w:id="1">
    <w:p w:rsidR="003C0091" w:rsidRDefault="003C009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720" w:rsidRDefault="00830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720" w:rsidRDefault="008307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720" w:rsidRDefault="00830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82C02"/>
    <w:multiLevelType w:val="hybridMultilevel"/>
    <w:tmpl w:val="172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A0FF6"/>
    <w:multiLevelType w:val="hybridMultilevel"/>
    <w:tmpl w:val="F36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8"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0">
      <w:startOverride w:val="1"/>
    </w:lvlOverride>
  </w:num>
  <w:num w:numId="3">
    <w:abstractNumId w:val="17"/>
  </w:num>
  <w:num w:numId="4">
    <w:abstractNumId w:val="17"/>
    <w:lvlOverride w:ilvl="0">
      <w:startOverride w:val="1"/>
    </w:lvlOverride>
  </w:num>
  <w:num w:numId="5">
    <w:abstractNumId w:val="8"/>
  </w:num>
  <w:num w:numId="6">
    <w:abstractNumId w:val="17"/>
    <w:lvlOverride w:ilvl="0">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8"/>
  </w:num>
  <w:num w:numId="20">
    <w:abstractNumId w:val="9"/>
  </w:num>
  <w:num w:numId="21">
    <w:abstractNumId w:val="16"/>
  </w:num>
  <w:num w:numId="22">
    <w:abstractNumId w:val="15"/>
  </w:num>
  <w:num w:numId="23">
    <w:abstractNumId w:val="13"/>
  </w:num>
  <w:num w:numId="24">
    <w:abstractNumId w:val="11"/>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A9"/>
    <w:rsid w:val="00016748"/>
    <w:rsid w:val="0006567E"/>
    <w:rsid w:val="000760DB"/>
    <w:rsid w:val="000B77BF"/>
    <w:rsid w:val="000E0A2D"/>
    <w:rsid w:val="000F00E7"/>
    <w:rsid w:val="0016766E"/>
    <w:rsid w:val="00170063"/>
    <w:rsid w:val="00175643"/>
    <w:rsid w:val="001B2338"/>
    <w:rsid w:val="002061A9"/>
    <w:rsid w:val="00217B64"/>
    <w:rsid w:val="00235579"/>
    <w:rsid w:val="00257FAA"/>
    <w:rsid w:val="00263938"/>
    <w:rsid w:val="002E78EB"/>
    <w:rsid w:val="002F25A8"/>
    <w:rsid w:val="003407A9"/>
    <w:rsid w:val="00340DC9"/>
    <w:rsid w:val="00350BD5"/>
    <w:rsid w:val="003C0091"/>
    <w:rsid w:val="0044345A"/>
    <w:rsid w:val="00444F02"/>
    <w:rsid w:val="00490CC6"/>
    <w:rsid w:val="004F05F9"/>
    <w:rsid w:val="005437F6"/>
    <w:rsid w:val="005509B2"/>
    <w:rsid w:val="005556DB"/>
    <w:rsid w:val="005C23A9"/>
    <w:rsid w:val="005C6D45"/>
    <w:rsid w:val="005D58F7"/>
    <w:rsid w:val="00617D63"/>
    <w:rsid w:val="00643D1A"/>
    <w:rsid w:val="00674588"/>
    <w:rsid w:val="006A7B57"/>
    <w:rsid w:val="006D44C5"/>
    <w:rsid w:val="00713672"/>
    <w:rsid w:val="0073562D"/>
    <w:rsid w:val="007B07DE"/>
    <w:rsid w:val="008264DD"/>
    <w:rsid w:val="008270A2"/>
    <w:rsid w:val="00830720"/>
    <w:rsid w:val="00853F77"/>
    <w:rsid w:val="00885CE1"/>
    <w:rsid w:val="008907FF"/>
    <w:rsid w:val="008B696C"/>
    <w:rsid w:val="008B6BEE"/>
    <w:rsid w:val="008F78D7"/>
    <w:rsid w:val="009200C1"/>
    <w:rsid w:val="00980085"/>
    <w:rsid w:val="00997127"/>
    <w:rsid w:val="009D216F"/>
    <w:rsid w:val="009D3248"/>
    <w:rsid w:val="00A65E8A"/>
    <w:rsid w:val="00A85ADD"/>
    <w:rsid w:val="00A87896"/>
    <w:rsid w:val="00AC1EE7"/>
    <w:rsid w:val="00B650C6"/>
    <w:rsid w:val="00BA63C2"/>
    <w:rsid w:val="00BC6939"/>
    <w:rsid w:val="00BE1875"/>
    <w:rsid w:val="00BE45C8"/>
    <w:rsid w:val="00BF2331"/>
    <w:rsid w:val="00BF7463"/>
    <w:rsid w:val="00C30889"/>
    <w:rsid w:val="00C56240"/>
    <w:rsid w:val="00C90A2E"/>
    <w:rsid w:val="00CC5861"/>
    <w:rsid w:val="00D30B81"/>
    <w:rsid w:val="00D3649E"/>
    <w:rsid w:val="00D65327"/>
    <w:rsid w:val="00DF0FDA"/>
    <w:rsid w:val="00E142DA"/>
    <w:rsid w:val="00E16F51"/>
    <w:rsid w:val="00EB0B6E"/>
    <w:rsid w:val="00EE70C1"/>
    <w:rsid w:val="00F169E1"/>
    <w:rsid w:val="00F77B79"/>
    <w:rsid w:val="00F866A8"/>
    <w:rsid w:val="00FB35C9"/>
    <w:rsid w:val="00FB5B59"/>
    <w:rsid w:val="00FB625E"/>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EBF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
    <w:name w:val="Unresolved Mention"/>
    <w:basedOn w:val="DefaultParagraphFont"/>
    <w:uiPriority w:val="99"/>
    <w:unhideWhenUsed/>
    <w:rPr>
      <w:color w:val="605E5C"/>
      <w:shd w:val="clear" w:color="auto" w:fill="E1DFDD"/>
    </w:rPr>
  </w:style>
  <w:style w:type="character" w:customStyle="1"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highlight">
    <w:name w:val="highlight"/>
    <w:basedOn w:val="DefaultParagraphFont"/>
    <w:rsid w:val="000E0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899">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777527760">
      <w:bodyDiv w:val="1"/>
      <w:marLeft w:val="0"/>
      <w:marRight w:val="0"/>
      <w:marTop w:val="0"/>
      <w:marBottom w:val="0"/>
      <w:divBdr>
        <w:top w:val="none" w:sz="0" w:space="0" w:color="auto"/>
        <w:left w:val="none" w:sz="0" w:space="0" w:color="auto"/>
        <w:bottom w:val="none" w:sz="0" w:space="0" w:color="auto"/>
        <w:right w:val="none" w:sz="0" w:space="0" w:color="auto"/>
      </w:divBdr>
    </w:div>
    <w:div w:id="1010059552">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68952715">
      <w:bodyDiv w:val="1"/>
      <w:marLeft w:val="0"/>
      <w:marRight w:val="0"/>
      <w:marTop w:val="0"/>
      <w:marBottom w:val="0"/>
      <w:divBdr>
        <w:top w:val="none" w:sz="0" w:space="0" w:color="auto"/>
        <w:left w:val="none" w:sz="0" w:space="0" w:color="auto"/>
        <w:bottom w:val="none" w:sz="0" w:space="0" w:color="auto"/>
        <w:right w:val="none" w:sz="0" w:space="0" w:color="auto"/>
      </w:divBdr>
    </w:div>
    <w:div w:id="1580406440">
      <w:bodyDiv w:val="1"/>
      <w:marLeft w:val="0"/>
      <w:marRight w:val="0"/>
      <w:marTop w:val="0"/>
      <w:marBottom w:val="0"/>
      <w:divBdr>
        <w:top w:val="none" w:sz="0" w:space="0" w:color="auto"/>
        <w:left w:val="none" w:sz="0" w:space="0" w:color="auto"/>
        <w:bottom w:val="none" w:sz="0" w:space="0" w:color="auto"/>
        <w:right w:val="none" w:sz="0" w:space="0" w:color="auto"/>
      </w:divBdr>
    </w:div>
    <w:div w:id="1809929860">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microsoft.com/fwlink/?linkid=202772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KALA\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A46A-FA68-4182-93D6-EB47EBFDC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9</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2025-04-25T15:33:00Z</dcterms:created>
  <dcterms:modified xsi:type="dcterms:W3CDTF">2025-04-25T15:33:00Z</dcterms:modified>
</cp:coreProperties>
</file>